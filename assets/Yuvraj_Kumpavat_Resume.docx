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E046" w14:textId="34924E84" w:rsidR="001E501D" w:rsidRPr="00F00D23" w:rsidRDefault="0055578F" w:rsidP="00F00D23">
      <w:pPr>
        <w:pStyle w:val="Title"/>
      </w:pPr>
      <w:r w:rsidRPr="00602A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571DC768" wp14:editId="70DDCBE5">
                <wp:simplePos x="0" y="0"/>
                <wp:positionH relativeFrom="page">
                  <wp:posOffset>5570220</wp:posOffset>
                </wp:positionH>
                <wp:positionV relativeFrom="page">
                  <wp:posOffset>392430</wp:posOffset>
                </wp:positionV>
                <wp:extent cx="2019300" cy="7239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F2D40" w14:textId="77777777" w:rsidR="004822FA" w:rsidRDefault="004822FA" w:rsidP="00862E37">
                            <w:pPr>
                              <w:pStyle w:val="Contactinfo"/>
                            </w:pPr>
                            <w:r>
                              <w:fldChar w:fldCharType="begin"/>
                            </w:r>
                            <w:r>
                              <w:instrText>HYPERLINK "mailto:syuvraj.2021@gmail.com"</w:instrText>
                            </w:r>
                            <w:r>
                              <w:fldChar w:fldCharType="separate"/>
                            </w:r>
                            <w:r w:rsidRPr="00B77C8C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syuvraj.2021@gmail.com</w:t>
                            </w:r>
                            <w:r>
                              <w:fldChar w:fldCharType="end"/>
                            </w:r>
                          </w:p>
                          <w:p w14:paraId="26A77F86" w14:textId="0F33ACEC" w:rsidR="00F00D23" w:rsidRPr="00862E37" w:rsidRDefault="003D7502" w:rsidP="00862E37">
                            <w:pPr>
                              <w:pStyle w:val="Contactinfo"/>
                            </w:pPr>
                            <w:r>
                              <w:t>United Kingdom</w:t>
                            </w:r>
                          </w:p>
                          <w:p w14:paraId="02D400D0" w14:textId="460D4BE3" w:rsidR="0055578F" w:rsidRPr="00862E37" w:rsidRDefault="004822FA" w:rsidP="00862E37">
                            <w:pPr>
                              <w:pStyle w:val="Contactinfo"/>
                            </w:pPr>
                            <w:hyperlink r:id="rId9" w:history="1">
                              <w:r w:rsidRPr="004822FA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DC76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8.6pt;margin-top:30.9pt;width:159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" filled="f" stroked="f">
                <v:textbox>
                  <w:txbxContent>
                    <w:p w14:paraId="6CEF2D40" w14:textId="77777777" w:rsidR="004822FA" w:rsidRDefault="004822FA" w:rsidP="00862E37">
                      <w:pPr>
                        <w:pStyle w:val="Contactinfo"/>
                      </w:pPr>
                      <w:r>
                        <w:fldChar w:fldCharType="begin"/>
                      </w:r>
                      <w:r>
                        <w:instrText>HYPERLINK "mailto:syuvraj.2021@gmail.com"</w:instrText>
                      </w:r>
                      <w:r>
                        <w:fldChar w:fldCharType="separate"/>
                      </w:r>
                      <w:r w:rsidRPr="00B77C8C">
                        <w:rPr>
                          <w:rStyle w:val="Hyperlink"/>
                          <w:rFonts w:ascii="Times New Roman" w:hAnsi="Times New Roman" w:cs="Times New Roman"/>
                        </w:rPr>
                        <w:t>syuvraj.2021@gmail.com</w:t>
                      </w:r>
                      <w:r>
                        <w:fldChar w:fldCharType="end"/>
                      </w:r>
                    </w:p>
                    <w:p w14:paraId="26A77F86" w14:textId="0F33ACEC" w:rsidR="00F00D23" w:rsidRPr="00862E37" w:rsidRDefault="003D7502" w:rsidP="00862E37">
                      <w:pPr>
                        <w:pStyle w:val="Contactinfo"/>
                      </w:pPr>
                      <w:r>
                        <w:t>United Kingdom</w:t>
                      </w:r>
                    </w:p>
                    <w:p w14:paraId="02D400D0" w14:textId="460D4BE3" w:rsidR="0055578F" w:rsidRPr="00862E37" w:rsidRDefault="004822FA" w:rsidP="00862E37">
                      <w:pPr>
                        <w:pStyle w:val="Contactinfo"/>
                      </w:pPr>
                      <w:hyperlink r:id="rId10" w:history="1">
                        <w:r w:rsidRPr="004822FA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602A5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0776007D" wp14:editId="3606F0AA">
                <wp:simplePos x="0" y="0"/>
                <wp:positionH relativeFrom="page">
                  <wp:posOffset>5431790</wp:posOffset>
                </wp:positionH>
                <wp:positionV relativeFrom="margin">
                  <wp:align>top</wp:align>
                </wp:positionV>
                <wp:extent cx="164465" cy="584200"/>
                <wp:effectExtent l="0" t="0" r="6985" b="635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584200"/>
                          <a:chOff x="0" y="211195"/>
                          <a:chExt cx="162560" cy="585630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54685" id="Group 11" o:spid="_x0000_s1026" alt="Group of contact info icons" style="position:absolute;margin-left:427.7pt;margin-top:0;width:12.95pt;height:46pt;z-index:251674624;mso-position-horizontal-relative:page;mso-position-vertical:top;mso-position-vertical-relative:margin;mso-width-relative:margin;mso-height-relative:margin" coordorigin=",2111" coordsize="1625,585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2" o:spid="_x0000_s1027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">
                  <v:imagedata r:id="rId19" o:title=""/>
                </v:shape>
                <v:shape id="Graphic 23" o:spid="_x0000_s1028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">
                  <v:imagedata r:id="rId20" o:title=""/>
                </v:shape>
                <v:shape id="Graphic 24" o:spid="_x0000_s1029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">
                  <v:imagedata r:id="rId21" o:title=""/>
                </v:shape>
                <w10:wrap type="square" anchorx="page" anchory="margin"/>
                <w10:anchorlock/>
              </v:group>
            </w:pict>
          </mc:Fallback>
        </mc:AlternateContent>
      </w:r>
      <w:r w:rsidR="00602A56">
        <w:t>Yuvraj kumpavat</w:t>
      </w:r>
    </w:p>
    <w:p w14:paraId="4476BBD7" w14:textId="0D106DE7" w:rsidR="0071059B" w:rsidRPr="0055578F" w:rsidRDefault="00602A56" w:rsidP="0055578F">
      <w:pPr>
        <w:pStyle w:val="Subtitle"/>
      </w:pPr>
      <w:r>
        <w:t>programmer</w:t>
      </w:r>
    </w:p>
    <w:p w14:paraId="1A10FBDA" w14:textId="72AC2251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605C32C0" wp14:editId="4C13E6F6">
                <wp:simplePos x="0" y="0"/>
                <wp:positionH relativeFrom="page">
                  <wp:posOffset>358140</wp:posOffset>
                </wp:positionH>
                <wp:positionV relativeFrom="page">
                  <wp:posOffset>2697480</wp:posOffset>
                </wp:positionV>
                <wp:extent cx="475488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41AF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5F26B4FB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6AF9FC4A" w14:textId="32102DB5" w:rsidR="00F00D23" w:rsidRPr="00DB7C3E" w:rsidRDefault="000B18C5" w:rsidP="0065772F">
                            <w:pPr>
                              <w:pStyle w:val="Heading2"/>
                            </w:pPr>
                            <w:hyperlink r:id="rId22" w:history="1">
                              <w:r w:rsidR="00477AC5" w:rsidRPr="000B18C5">
                                <w:rPr>
                                  <w:rStyle w:val="Hyperlink"/>
                                </w:rPr>
                                <w:t>Unreal Racing Physics</w:t>
                              </w:r>
                            </w:hyperlink>
                          </w:p>
                          <w:p w14:paraId="13508D6F" w14:textId="41502751" w:rsidR="00F00D23" w:rsidRPr="0065772F" w:rsidRDefault="00477AC5" w:rsidP="0065772F">
                            <w:pPr>
                              <w:pStyle w:val="Heading3"/>
                            </w:pPr>
                            <w:r>
                              <w:t>University of Staffordshire</w:t>
                            </w:r>
                          </w:p>
                          <w:p w14:paraId="5F8CCC6C" w14:textId="6693BA62" w:rsidR="00F00D23" w:rsidRDefault="00477AC5" w:rsidP="00477AC5">
                            <w:pPr>
                              <w:pStyle w:val="ListBullet"/>
                            </w:pPr>
                            <w:r>
                              <w:t>Made a whole racing physics from scratch in Unreal Engine 5</w:t>
                            </w:r>
                          </w:p>
                          <w:p w14:paraId="6C7E3BCE" w14:textId="7145452F" w:rsidR="00477AC5" w:rsidRDefault="00477AC5" w:rsidP="00477AC5">
                            <w:pPr>
                              <w:pStyle w:val="ListBullet"/>
                            </w:pPr>
                            <w:r>
                              <w:t>Supports all drivetrains – FWD, AWD, RWD</w:t>
                            </w:r>
                          </w:p>
                          <w:p w14:paraId="79C2DC9F" w14:textId="12D22681" w:rsidR="00477AC5" w:rsidRPr="000B296B" w:rsidRDefault="00477AC5" w:rsidP="00477AC5">
                            <w:pPr>
                              <w:pStyle w:val="ListBullet"/>
                            </w:pPr>
                            <w:r>
                              <w:t xml:space="preserve">Can compete with the </w:t>
                            </w:r>
                            <w:proofErr w:type="spellStart"/>
                            <w:r>
                              <w:t>Unreal’s</w:t>
                            </w:r>
                            <w:proofErr w:type="spellEnd"/>
                            <w:r>
                              <w:t xml:space="preserve"> Chaos Vehicle Physics</w:t>
                            </w:r>
                          </w:p>
                          <w:p w14:paraId="378B3F26" w14:textId="77777777" w:rsidR="00F00D23" w:rsidRPr="0065772F" w:rsidRDefault="00F00D23" w:rsidP="0065772F"/>
                          <w:p w14:paraId="74026E91" w14:textId="7A49A806" w:rsidR="00F00D23" w:rsidRPr="0065772F" w:rsidRDefault="00477AC5" w:rsidP="0065772F">
                            <w:pPr>
                              <w:pStyle w:val="Heading2"/>
                            </w:pPr>
                            <w:hyperlink r:id="rId23" w:history="1">
                              <w:r w:rsidRPr="00477AC5">
                                <w:rPr>
                                  <w:rStyle w:val="Hyperlink"/>
                                </w:rPr>
                                <w:t>Twin Flames</w:t>
                              </w:r>
                            </w:hyperlink>
                          </w:p>
                          <w:p w14:paraId="1C58A1BF" w14:textId="3CE63F1F" w:rsidR="00F00D23" w:rsidRPr="0065772F" w:rsidRDefault="00477AC5" w:rsidP="0065772F">
                            <w:pPr>
                              <w:pStyle w:val="Heading3"/>
                            </w:pPr>
                            <w:r>
                              <w:t>University of Staffordshire</w:t>
                            </w:r>
                          </w:p>
                          <w:p w14:paraId="7D3DDD71" w14:textId="6EDC8E47" w:rsidR="00F00D23" w:rsidRDefault="00477AC5" w:rsidP="00F00D23">
                            <w:pPr>
                              <w:pStyle w:val="ListBullet"/>
                            </w:pPr>
                            <w:r>
                              <w:t xml:space="preserve">Lead Programmer for the collab development Team 23 from Stoke branch. </w:t>
                            </w:r>
                          </w:p>
                          <w:p w14:paraId="458FADBC" w14:textId="210BA194" w:rsidR="00477AC5" w:rsidRDefault="00477AC5" w:rsidP="00F00D23">
                            <w:pPr>
                              <w:pStyle w:val="ListBullet"/>
                            </w:pPr>
                            <w:r>
                              <w:t xml:space="preserve">Team consisted of half London students and half Stoke students. </w:t>
                            </w:r>
                          </w:p>
                          <w:p w14:paraId="4CE6AE05" w14:textId="4F757BE0" w:rsidR="00477AC5" w:rsidRDefault="00477AC5" w:rsidP="00F00D23">
                            <w:pPr>
                              <w:pStyle w:val="ListBullet"/>
                            </w:pPr>
                            <w:r>
                              <w:t>Local co-op game where the player is a candle in a wizard’s castle.</w:t>
                            </w:r>
                          </w:p>
                          <w:p w14:paraId="45F6FE16" w14:textId="77777777" w:rsidR="00477AC5" w:rsidRPr="00477AC5" w:rsidRDefault="00477AC5" w:rsidP="00477AC5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  <w:p w14:paraId="49652BD1" w14:textId="0C63AA06" w:rsidR="00F00D23" w:rsidRPr="00DB7C3E" w:rsidRDefault="00477AC5" w:rsidP="0065772F">
                            <w:pPr>
                              <w:pStyle w:val="Heading2"/>
                            </w:pPr>
                            <w:hyperlink r:id="rId24" w:history="1">
                              <w:r w:rsidRPr="00477AC5">
                                <w:rPr>
                                  <w:rStyle w:val="Hyperlink"/>
                                </w:rPr>
                                <w:t>Bubba Gramp</w:t>
                              </w:r>
                            </w:hyperlink>
                          </w:p>
                          <w:p w14:paraId="494EBCD4" w14:textId="21480259" w:rsidR="00F00D23" w:rsidRPr="000B296B" w:rsidRDefault="00477AC5" w:rsidP="000B296B">
                            <w:pPr>
                              <w:pStyle w:val="Heading3"/>
                            </w:pPr>
                            <w:r>
                              <w:t>Global Games Jam 2025</w:t>
                            </w:r>
                          </w:p>
                          <w:p w14:paraId="3D3A0BCA" w14:textId="07EC10B8" w:rsidR="00F00D23" w:rsidRDefault="00FD5A25" w:rsidP="00477AC5">
                            <w:pPr>
                              <w:pStyle w:val="ListBullet"/>
                            </w:pPr>
                            <w:r>
                              <w:t xml:space="preserve">Gameplay programmer for a puzzle platformer game. </w:t>
                            </w:r>
                          </w:p>
                          <w:p w14:paraId="448F273B" w14:textId="77777777" w:rsidR="00FD5A25" w:rsidRDefault="00FD5A25" w:rsidP="00477AC5">
                            <w:pPr>
                              <w:pStyle w:val="ListBullet"/>
                            </w:pPr>
                            <w:r>
                              <w:t xml:space="preserve">Worked on the powerups and other gameplay systems. </w:t>
                            </w:r>
                          </w:p>
                          <w:p w14:paraId="6A48BE31" w14:textId="650C5022" w:rsidR="00FD5A25" w:rsidRPr="000B296B" w:rsidRDefault="00FD5A25" w:rsidP="00477AC5">
                            <w:pPr>
                              <w:pStyle w:val="ListBullet"/>
                            </w:pPr>
                            <w:r>
                              <w:t xml:space="preserve">Ranked #443 in </w:t>
                            </w:r>
                            <w:hyperlink r:id="rId25" w:history="1">
                              <w:proofErr w:type="spellStart"/>
                              <w:r w:rsidRPr="00FD5A25">
                                <w:rPr>
                                  <w:rStyle w:val="Hyperlink"/>
                                </w:rPr>
                                <w:t>Dunkey’s</w:t>
                              </w:r>
                              <w:proofErr w:type="spellEnd"/>
                              <w:r w:rsidRPr="00FD5A25">
                                <w:rPr>
                                  <w:rStyle w:val="Hyperlink"/>
                                </w:rPr>
                                <w:t xml:space="preserve"> Big Mode Jam</w:t>
                              </w:r>
                            </w:hyperlink>
                            <w:r>
                              <w:t xml:space="preserve"> out of 829 entries.</w:t>
                            </w:r>
                          </w:p>
                          <w:p w14:paraId="76E319F3" w14:textId="77777777" w:rsidR="0065772F" w:rsidRPr="0065772F" w:rsidRDefault="0065772F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32C0" id="Text Box 2" o:spid="_x0000_s1027" type="#_x0000_t202" style="position:absolute;left:0;text-align:left;margin-left:28.2pt;margin-top:212.4pt;width:374.4pt;height:5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" filled="f" stroked="f">
                <v:textbox>
                  <w:txbxContent>
                    <w:p w14:paraId="3B2A41AF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5F26B4FB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6AF9FC4A" w14:textId="32102DB5" w:rsidR="00F00D23" w:rsidRPr="00DB7C3E" w:rsidRDefault="000B18C5" w:rsidP="0065772F">
                      <w:pPr>
                        <w:pStyle w:val="Heading2"/>
                      </w:pPr>
                      <w:hyperlink r:id="rId26" w:history="1">
                        <w:r w:rsidR="00477AC5" w:rsidRPr="000B18C5">
                          <w:rPr>
                            <w:rStyle w:val="Hyperlink"/>
                          </w:rPr>
                          <w:t>Unreal Racing Physics</w:t>
                        </w:r>
                      </w:hyperlink>
                    </w:p>
                    <w:p w14:paraId="13508D6F" w14:textId="41502751" w:rsidR="00F00D23" w:rsidRPr="0065772F" w:rsidRDefault="00477AC5" w:rsidP="0065772F">
                      <w:pPr>
                        <w:pStyle w:val="Heading3"/>
                      </w:pPr>
                      <w:r>
                        <w:t>University of Staffordshire</w:t>
                      </w:r>
                    </w:p>
                    <w:p w14:paraId="5F8CCC6C" w14:textId="6693BA62" w:rsidR="00F00D23" w:rsidRDefault="00477AC5" w:rsidP="00477AC5">
                      <w:pPr>
                        <w:pStyle w:val="ListBullet"/>
                      </w:pPr>
                      <w:r>
                        <w:t>Made a whole racing physics from scratch in Unreal Engine 5</w:t>
                      </w:r>
                    </w:p>
                    <w:p w14:paraId="6C7E3BCE" w14:textId="7145452F" w:rsidR="00477AC5" w:rsidRDefault="00477AC5" w:rsidP="00477AC5">
                      <w:pPr>
                        <w:pStyle w:val="ListBullet"/>
                      </w:pPr>
                      <w:r>
                        <w:t>Supports all drivetrains – FWD, AWD, RWD</w:t>
                      </w:r>
                    </w:p>
                    <w:p w14:paraId="79C2DC9F" w14:textId="12D22681" w:rsidR="00477AC5" w:rsidRPr="000B296B" w:rsidRDefault="00477AC5" w:rsidP="00477AC5">
                      <w:pPr>
                        <w:pStyle w:val="ListBullet"/>
                      </w:pPr>
                      <w:r>
                        <w:t xml:space="preserve">Can compete with the </w:t>
                      </w:r>
                      <w:proofErr w:type="spellStart"/>
                      <w:r>
                        <w:t>Unreal’s</w:t>
                      </w:r>
                      <w:proofErr w:type="spellEnd"/>
                      <w:r>
                        <w:t xml:space="preserve"> Chaos Vehicle Physics</w:t>
                      </w:r>
                    </w:p>
                    <w:p w14:paraId="378B3F26" w14:textId="77777777" w:rsidR="00F00D23" w:rsidRPr="0065772F" w:rsidRDefault="00F00D23" w:rsidP="0065772F"/>
                    <w:p w14:paraId="74026E91" w14:textId="7A49A806" w:rsidR="00F00D23" w:rsidRPr="0065772F" w:rsidRDefault="00477AC5" w:rsidP="0065772F">
                      <w:pPr>
                        <w:pStyle w:val="Heading2"/>
                      </w:pPr>
                      <w:hyperlink r:id="rId27" w:history="1">
                        <w:r w:rsidRPr="00477AC5">
                          <w:rPr>
                            <w:rStyle w:val="Hyperlink"/>
                          </w:rPr>
                          <w:t>Twin Flames</w:t>
                        </w:r>
                      </w:hyperlink>
                    </w:p>
                    <w:p w14:paraId="1C58A1BF" w14:textId="3CE63F1F" w:rsidR="00F00D23" w:rsidRPr="0065772F" w:rsidRDefault="00477AC5" w:rsidP="0065772F">
                      <w:pPr>
                        <w:pStyle w:val="Heading3"/>
                      </w:pPr>
                      <w:r>
                        <w:t>University of Staffordshire</w:t>
                      </w:r>
                    </w:p>
                    <w:p w14:paraId="7D3DDD71" w14:textId="6EDC8E47" w:rsidR="00F00D23" w:rsidRDefault="00477AC5" w:rsidP="00F00D23">
                      <w:pPr>
                        <w:pStyle w:val="ListBullet"/>
                      </w:pPr>
                      <w:r>
                        <w:t xml:space="preserve">Lead Programmer for the collab development Team 23 from Stoke branch. </w:t>
                      </w:r>
                    </w:p>
                    <w:p w14:paraId="458FADBC" w14:textId="210BA194" w:rsidR="00477AC5" w:rsidRDefault="00477AC5" w:rsidP="00F00D23">
                      <w:pPr>
                        <w:pStyle w:val="ListBullet"/>
                      </w:pPr>
                      <w:r>
                        <w:t xml:space="preserve">Team consisted of half London students and half Stoke students. </w:t>
                      </w:r>
                    </w:p>
                    <w:p w14:paraId="4CE6AE05" w14:textId="4F757BE0" w:rsidR="00477AC5" w:rsidRDefault="00477AC5" w:rsidP="00F00D23">
                      <w:pPr>
                        <w:pStyle w:val="ListBullet"/>
                      </w:pPr>
                      <w:r>
                        <w:t>Local co-op game where the player is a candle in a wizard’s castle.</w:t>
                      </w:r>
                    </w:p>
                    <w:p w14:paraId="45F6FE16" w14:textId="77777777" w:rsidR="00477AC5" w:rsidRPr="00477AC5" w:rsidRDefault="00477AC5" w:rsidP="00477AC5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  <w:p w14:paraId="49652BD1" w14:textId="0C63AA06" w:rsidR="00F00D23" w:rsidRPr="00DB7C3E" w:rsidRDefault="00477AC5" w:rsidP="0065772F">
                      <w:pPr>
                        <w:pStyle w:val="Heading2"/>
                      </w:pPr>
                      <w:hyperlink r:id="rId28" w:history="1">
                        <w:r w:rsidRPr="00477AC5">
                          <w:rPr>
                            <w:rStyle w:val="Hyperlink"/>
                          </w:rPr>
                          <w:t>Bubba Gramp</w:t>
                        </w:r>
                      </w:hyperlink>
                    </w:p>
                    <w:p w14:paraId="494EBCD4" w14:textId="21480259" w:rsidR="00F00D23" w:rsidRPr="000B296B" w:rsidRDefault="00477AC5" w:rsidP="000B296B">
                      <w:pPr>
                        <w:pStyle w:val="Heading3"/>
                      </w:pPr>
                      <w:r>
                        <w:t>Global Games Jam 2025</w:t>
                      </w:r>
                    </w:p>
                    <w:p w14:paraId="3D3A0BCA" w14:textId="07EC10B8" w:rsidR="00F00D23" w:rsidRDefault="00FD5A25" w:rsidP="00477AC5">
                      <w:pPr>
                        <w:pStyle w:val="ListBullet"/>
                      </w:pPr>
                      <w:r>
                        <w:t xml:space="preserve">Gameplay programmer for a puzzle platformer game. </w:t>
                      </w:r>
                    </w:p>
                    <w:p w14:paraId="448F273B" w14:textId="77777777" w:rsidR="00FD5A25" w:rsidRDefault="00FD5A25" w:rsidP="00477AC5">
                      <w:pPr>
                        <w:pStyle w:val="ListBullet"/>
                      </w:pPr>
                      <w:r>
                        <w:t xml:space="preserve">Worked on the powerups and other gameplay systems. </w:t>
                      </w:r>
                    </w:p>
                    <w:p w14:paraId="6A48BE31" w14:textId="650C5022" w:rsidR="00FD5A25" w:rsidRPr="000B296B" w:rsidRDefault="00FD5A25" w:rsidP="00477AC5">
                      <w:pPr>
                        <w:pStyle w:val="ListBullet"/>
                      </w:pPr>
                      <w:r>
                        <w:t xml:space="preserve">Ranked #443 in </w:t>
                      </w:r>
                      <w:hyperlink r:id="rId29" w:history="1">
                        <w:proofErr w:type="spellStart"/>
                        <w:r w:rsidRPr="00FD5A25">
                          <w:rPr>
                            <w:rStyle w:val="Hyperlink"/>
                          </w:rPr>
                          <w:t>Dunkey’s</w:t>
                        </w:r>
                        <w:proofErr w:type="spellEnd"/>
                        <w:r w:rsidRPr="00FD5A25">
                          <w:rPr>
                            <w:rStyle w:val="Hyperlink"/>
                          </w:rPr>
                          <w:t xml:space="preserve"> Big Mode Jam</w:t>
                        </w:r>
                      </w:hyperlink>
                      <w:r>
                        <w:t xml:space="preserve"> out of 829 entries.</w:t>
                      </w:r>
                    </w:p>
                    <w:p w14:paraId="76E319F3" w14:textId="77777777" w:rsidR="0065772F" w:rsidRPr="0065772F" w:rsidRDefault="0065772F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329044D5" wp14:editId="4830FFBB">
                <wp:simplePos x="0" y="0"/>
                <wp:positionH relativeFrom="page">
                  <wp:posOffset>5341620</wp:posOffset>
                </wp:positionH>
                <wp:positionV relativeFrom="page">
                  <wp:posOffset>2689860</wp:posOffset>
                </wp:positionV>
                <wp:extent cx="2130425" cy="12192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0C8EF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71395F06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0FF6BA1" w14:textId="52273C9D" w:rsidR="00F00D23" w:rsidRPr="0065772F" w:rsidRDefault="00502E54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BSc (Hons) </w:t>
                            </w:r>
                            <w:r w:rsidR="00B7239F">
                              <w:rPr>
                                <w:rStyle w:val="Emphasis"/>
                              </w:rPr>
                              <w:t xml:space="preserve"> in Games Design and Programming</w:t>
                            </w:r>
                          </w:p>
                          <w:p w14:paraId="21D0E279" w14:textId="71602353" w:rsidR="00F00D23" w:rsidRPr="00DB7C3E" w:rsidRDefault="00B7239F" w:rsidP="0065772F">
                            <w:r>
                              <w:t>University of Staffordshire</w:t>
                            </w:r>
                          </w:p>
                          <w:p w14:paraId="658CED68" w14:textId="160E5538" w:rsidR="00F00D23" w:rsidRPr="00DB7C3E" w:rsidRDefault="00B7239F" w:rsidP="0065772F">
                            <w:r>
                              <w:t>2025</w:t>
                            </w:r>
                          </w:p>
                          <w:p w14:paraId="6A7CAA7C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1722BA5C" w14:textId="3EE7FE11" w:rsidR="00F00D23" w:rsidRPr="00DB7C3E" w:rsidRDefault="00F00D23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44D5" id="_x0000_s1028" type="#_x0000_t202" style="position:absolute;left:0;text-align:left;margin-left:420.6pt;margin-top:211.8pt;width:167.75pt;height:9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" filled="f" stroked="f">
                <v:textbox>
                  <w:txbxContent>
                    <w:p w14:paraId="7750C8EF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71395F06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0FF6BA1" w14:textId="52273C9D" w:rsidR="00F00D23" w:rsidRPr="0065772F" w:rsidRDefault="00502E54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BSc (Hons) </w:t>
                      </w:r>
                      <w:r w:rsidR="00B7239F">
                        <w:rPr>
                          <w:rStyle w:val="Emphasis"/>
                        </w:rPr>
                        <w:t xml:space="preserve"> in Games Design and Programming</w:t>
                      </w:r>
                    </w:p>
                    <w:p w14:paraId="21D0E279" w14:textId="71602353" w:rsidR="00F00D23" w:rsidRPr="00DB7C3E" w:rsidRDefault="00B7239F" w:rsidP="0065772F">
                      <w:r>
                        <w:t>University of Staffordshire</w:t>
                      </w:r>
                    </w:p>
                    <w:p w14:paraId="658CED68" w14:textId="160E5538" w:rsidR="00F00D23" w:rsidRPr="00DB7C3E" w:rsidRDefault="00B7239F" w:rsidP="0065772F">
                      <w:r>
                        <w:t>2025</w:t>
                      </w:r>
                    </w:p>
                    <w:p w14:paraId="6A7CAA7C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1722BA5C" w14:textId="3EE7FE11" w:rsidR="00F00D23" w:rsidRPr="00DB7C3E" w:rsidRDefault="00F00D23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105DF309" wp14:editId="7F416C9E">
                <wp:simplePos x="0" y="0"/>
                <wp:positionH relativeFrom="page">
                  <wp:posOffset>5349240</wp:posOffset>
                </wp:positionH>
                <wp:positionV relativeFrom="page">
                  <wp:posOffset>4361815</wp:posOffset>
                </wp:positionV>
                <wp:extent cx="2148840" cy="1609344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B55E9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403BD596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527DC4C4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Communication</w:t>
                            </w:r>
                          </w:p>
                          <w:p w14:paraId="3DF274E9" w14:textId="77777777"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197BE317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 xml:space="preserve">Critical </w:t>
                            </w:r>
                            <w:r w:rsidR="00AE3DA9" w:rsidRPr="000B296B">
                              <w:t>thinking</w:t>
                            </w:r>
                          </w:p>
                          <w:p w14:paraId="40C3B808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14:paraId="2F77DA1B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14:paraId="23F7176D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14:paraId="594A6D5D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F309" id="_x0000_s1029" type="#_x0000_t202" style="position:absolute;left:0;text-align:left;margin-left:421.2pt;margin-top:343.45pt;width:169.2pt;height:126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" filled="f" stroked="f">
                <v:textbox>
                  <w:txbxContent>
                    <w:p w14:paraId="769B55E9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403BD596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527DC4C4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Communication</w:t>
                      </w:r>
                    </w:p>
                    <w:p w14:paraId="3DF274E9" w14:textId="77777777"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197BE317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 xml:space="preserve">Critical </w:t>
                      </w:r>
                      <w:r w:rsidR="00AE3DA9" w:rsidRPr="000B296B">
                        <w:t>thinking</w:t>
                      </w:r>
                    </w:p>
                    <w:p w14:paraId="40C3B808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14:paraId="2F77DA1B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14:paraId="23F7176D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14:paraId="594A6D5D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0BF0ED20" wp14:editId="34C5A4B1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F455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1D4BD965" wp14:editId="50AD6A72">
                <wp:simplePos x="0" y="0"/>
                <wp:positionH relativeFrom="page">
                  <wp:posOffset>5273040</wp:posOffset>
                </wp:positionH>
                <wp:positionV relativeFrom="page">
                  <wp:posOffset>6423660</wp:posOffset>
                </wp:positionV>
                <wp:extent cx="2221865" cy="13030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130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713C" w14:textId="2C916FCF" w:rsidR="00F00D23" w:rsidRPr="000B296B" w:rsidRDefault="00B7239F" w:rsidP="000B296B">
                            <w:pPr>
                              <w:pStyle w:val="Heading1"/>
                            </w:pPr>
                            <w:r>
                              <w:t>Skills++</w:t>
                            </w:r>
                          </w:p>
                          <w:p w14:paraId="2B6FE11E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38D2B22" w14:textId="173F14DC" w:rsidR="00F00D23" w:rsidRDefault="00502E54" w:rsidP="00B723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C, C++, C#, Python</w:t>
                            </w:r>
                          </w:p>
                          <w:p w14:paraId="0311CEB1" w14:textId="69A99CD4" w:rsidR="00502E54" w:rsidRDefault="00502E54" w:rsidP="00B723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Unity, Unreal Engine</w:t>
                            </w:r>
                          </w:p>
                          <w:p w14:paraId="603E90C7" w14:textId="28DEAE9D" w:rsidR="00502E54" w:rsidRDefault="00502E54" w:rsidP="00502E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Git/GitHub</w:t>
                            </w:r>
                          </w:p>
                          <w:p w14:paraId="2900EE71" w14:textId="2A19E89D" w:rsidR="00502E54" w:rsidRPr="000B296B" w:rsidRDefault="00502E54" w:rsidP="00502E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Windows,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D965" id="_x0000_s1030" type="#_x0000_t202" style="position:absolute;left:0;text-align:left;margin-left:415.2pt;margin-top:505.8pt;width:174.95pt;height:10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" filled="f" stroked="f">
                <v:textbox>
                  <w:txbxContent>
                    <w:p w14:paraId="5067713C" w14:textId="2C916FCF" w:rsidR="00F00D23" w:rsidRPr="000B296B" w:rsidRDefault="00B7239F" w:rsidP="000B296B">
                      <w:pPr>
                        <w:pStyle w:val="Heading1"/>
                      </w:pPr>
                      <w:r>
                        <w:t>Skills++</w:t>
                      </w:r>
                    </w:p>
                    <w:p w14:paraId="2B6FE11E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38D2B22" w14:textId="173F14DC" w:rsidR="00F00D23" w:rsidRDefault="00502E54" w:rsidP="00B7239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C, C++, C#, Python</w:t>
                      </w:r>
                    </w:p>
                    <w:p w14:paraId="0311CEB1" w14:textId="69A99CD4" w:rsidR="00502E54" w:rsidRDefault="00502E54" w:rsidP="00B7239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Unity, Unreal Engine</w:t>
                      </w:r>
                    </w:p>
                    <w:p w14:paraId="603E90C7" w14:textId="28DEAE9D" w:rsidR="00502E54" w:rsidRDefault="00502E54" w:rsidP="00502E5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Git/GitHub</w:t>
                      </w:r>
                    </w:p>
                    <w:p w14:paraId="2900EE71" w14:textId="2A19E89D" w:rsidR="00502E54" w:rsidRPr="000B296B" w:rsidRDefault="00502E54" w:rsidP="00502E5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Windows, Linux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89A9E62" w14:textId="77777777" w:rsidR="00F00D23" w:rsidRDefault="00F00D23" w:rsidP="00F00D23"/>
    <w:p w14:paraId="7EBAD450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441E3D2D" w14:textId="33074400" w:rsidR="0071059B" w:rsidRDefault="00C9488E" w:rsidP="005557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1" layoutInCell="1" allowOverlap="1" wp14:anchorId="38C891E3" wp14:editId="6B75D956">
                <wp:simplePos x="0" y="0"/>
                <wp:positionH relativeFrom="page">
                  <wp:posOffset>5364480</wp:posOffset>
                </wp:positionH>
                <wp:positionV relativeFrom="margin">
                  <wp:align>bottom</wp:align>
                </wp:positionV>
                <wp:extent cx="2148840" cy="1609090"/>
                <wp:effectExtent l="0" t="0" r="0" b="0"/>
                <wp:wrapSquare wrapText="bothSides"/>
                <wp:docPr id="456145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93530" w14:textId="75CC04D0" w:rsidR="00C9488E" w:rsidRPr="00DB7C3E" w:rsidRDefault="00C9488E" w:rsidP="00C9488E">
                            <w:pPr>
                              <w:pStyle w:val="Heading1"/>
                            </w:pPr>
                            <w:r>
                              <w:t>Hobbies</w:t>
                            </w:r>
                          </w:p>
                          <w:p w14:paraId="39FA59FD" w14:textId="77777777" w:rsidR="00C9488E" w:rsidRPr="000B296B" w:rsidRDefault="00C9488E" w:rsidP="00C9488E">
                            <w:pPr>
                              <w:pStyle w:val="Smallspace"/>
                            </w:pPr>
                          </w:p>
                          <w:p w14:paraId="79E07577" w14:textId="5F7EF5F3" w:rsidR="00C9488E" w:rsidRDefault="00C9488E" w:rsidP="00C9488E">
                            <w:pPr>
                              <w:pStyle w:val="ListBullet2"/>
                            </w:pPr>
                            <w:r>
                              <w:t>Skateboarding</w:t>
                            </w:r>
                          </w:p>
                          <w:p w14:paraId="502AB8B4" w14:textId="27E98E92" w:rsidR="00C9488E" w:rsidRDefault="00C9488E" w:rsidP="00C9488E">
                            <w:pPr>
                              <w:pStyle w:val="ListBullet2"/>
                            </w:pPr>
                            <w:r>
                              <w:t>Tennis</w:t>
                            </w:r>
                          </w:p>
                          <w:p w14:paraId="77D1DDCF" w14:textId="73E9655F" w:rsidR="00C9488E" w:rsidRDefault="00C9488E" w:rsidP="00C9488E">
                            <w:pPr>
                              <w:pStyle w:val="ListBullet2"/>
                            </w:pPr>
                            <w:r>
                              <w:t>Motorsport</w:t>
                            </w:r>
                          </w:p>
                          <w:p w14:paraId="2B2DFE28" w14:textId="0153D9CE" w:rsidR="00C9488E" w:rsidRPr="00C9488E" w:rsidRDefault="00C9488E" w:rsidP="00C9488E">
                            <w:pPr>
                              <w:pStyle w:val="ListBullet2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91E3" id="_x0000_s1031" type="#_x0000_t202" style="position:absolute;left:0;text-align:left;margin-left:422.4pt;margin-top:0;width:169.2pt;height:126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" filled="f" stroked="f">
                <v:textbox>
                  <w:txbxContent>
                    <w:p w14:paraId="79793530" w14:textId="75CC04D0" w:rsidR="00C9488E" w:rsidRPr="00DB7C3E" w:rsidRDefault="00C9488E" w:rsidP="00C9488E">
                      <w:pPr>
                        <w:pStyle w:val="Heading1"/>
                      </w:pPr>
                      <w:r>
                        <w:t>Hobbies</w:t>
                      </w:r>
                    </w:p>
                    <w:p w14:paraId="39FA59FD" w14:textId="77777777" w:rsidR="00C9488E" w:rsidRPr="000B296B" w:rsidRDefault="00C9488E" w:rsidP="00C9488E">
                      <w:pPr>
                        <w:pStyle w:val="Smallspace"/>
                      </w:pPr>
                    </w:p>
                    <w:p w14:paraId="79E07577" w14:textId="5F7EF5F3" w:rsidR="00C9488E" w:rsidRDefault="00C9488E" w:rsidP="00C9488E">
                      <w:pPr>
                        <w:pStyle w:val="ListBullet2"/>
                      </w:pPr>
                      <w:r>
                        <w:t>Skateboarding</w:t>
                      </w:r>
                    </w:p>
                    <w:p w14:paraId="502AB8B4" w14:textId="27E98E92" w:rsidR="00C9488E" w:rsidRDefault="00C9488E" w:rsidP="00C9488E">
                      <w:pPr>
                        <w:pStyle w:val="ListBullet2"/>
                      </w:pPr>
                      <w:r>
                        <w:t>Tennis</w:t>
                      </w:r>
                    </w:p>
                    <w:p w14:paraId="77D1DDCF" w14:textId="73E9655F" w:rsidR="00C9488E" w:rsidRDefault="00C9488E" w:rsidP="00C9488E">
                      <w:pPr>
                        <w:pStyle w:val="ListBullet2"/>
                      </w:pPr>
                      <w:r>
                        <w:t>Motorsport</w:t>
                      </w:r>
                    </w:p>
                    <w:p w14:paraId="2B2DFE28" w14:textId="0153D9CE" w:rsidR="00C9488E" w:rsidRPr="00C9488E" w:rsidRDefault="00C9488E" w:rsidP="00C9488E">
                      <w:pPr>
                        <w:pStyle w:val="ListBullet2"/>
                      </w:pPr>
                      <w:r>
                        <w:t>Gaming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B7239F">
        <w:t>I’m currently a 3</w:t>
      </w:r>
      <w:r w:rsidR="00B7239F" w:rsidRPr="00B7239F">
        <w:rPr>
          <w:vertAlign w:val="superscript"/>
        </w:rPr>
        <w:t>rd</w:t>
      </w:r>
      <w:r w:rsidR="00B7239F">
        <w:t xml:space="preserve"> year soon-to-graduate undergraduate student pursuing BSc (Hons) in Games Design and Programming at the University of Staffordshire. I am passionate about programming in C and C++ and game development. I’ve also written a decent amount of Python, HTML, and C#. I love physics and motorsport, specifically 24 Heures Du Mans aka Endurance racing. </w:t>
      </w:r>
    </w:p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7327"/>
    <w:multiLevelType w:val="hybridMultilevel"/>
    <w:tmpl w:val="D518AEE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4"/>
  </w:num>
  <w:num w:numId="3" w16cid:durableId="313024574">
    <w:abstractNumId w:val="5"/>
  </w:num>
  <w:num w:numId="4" w16cid:durableId="1052733521">
    <w:abstractNumId w:val="1"/>
  </w:num>
  <w:num w:numId="5" w16cid:durableId="1824347043">
    <w:abstractNumId w:val="0"/>
  </w:num>
  <w:num w:numId="6" w16cid:durableId="1253978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56"/>
    <w:rsid w:val="00036F36"/>
    <w:rsid w:val="000429E8"/>
    <w:rsid w:val="000B18C5"/>
    <w:rsid w:val="000B296B"/>
    <w:rsid w:val="00122C81"/>
    <w:rsid w:val="00190C5B"/>
    <w:rsid w:val="001E501D"/>
    <w:rsid w:val="0021183F"/>
    <w:rsid w:val="00257458"/>
    <w:rsid w:val="0027097E"/>
    <w:rsid w:val="00296802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3D7502"/>
    <w:rsid w:val="0045256C"/>
    <w:rsid w:val="0047020C"/>
    <w:rsid w:val="0047484C"/>
    <w:rsid w:val="00477AC5"/>
    <w:rsid w:val="004822FA"/>
    <w:rsid w:val="004B79F8"/>
    <w:rsid w:val="004C0DB9"/>
    <w:rsid w:val="004F3FAB"/>
    <w:rsid w:val="00502E54"/>
    <w:rsid w:val="0055091E"/>
    <w:rsid w:val="0055578F"/>
    <w:rsid w:val="005933EA"/>
    <w:rsid w:val="005F73C2"/>
    <w:rsid w:val="00602A56"/>
    <w:rsid w:val="0065772F"/>
    <w:rsid w:val="006A1D0E"/>
    <w:rsid w:val="006F3534"/>
    <w:rsid w:val="0071059B"/>
    <w:rsid w:val="00772B75"/>
    <w:rsid w:val="007A3C8C"/>
    <w:rsid w:val="00813B6C"/>
    <w:rsid w:val="00862E37"/>
    <w:rsid w:val="00873202"/>
    <w:rsid w:val="008C2667"/>
    <w:rsid w:val="008C57C3"/>
    <w:rsid w:val="009A74DF"/>
    <w:rsid w:val="009D580B"/>
    <w:rsid w:val="009F7DBF"/>
    <w:rsid w:val="00A141B3"/>
    <w:rsid w:val="00A43764"/>
    <w:rsid w:val="00A4544A"/>
    <w:rsid w:val="00AC4D65"/>
    <w:rsid w:val="00AE3DA9"/>
    <w:rsid w:val="00B00999"/>
    <w:rsid w:val="00B03055"/>
    <w:rsid w:val="00B55C57"/>
    <w:rsid w:val="00B7239F"/>
    <w:rsid w:val="00BE7944"/>
    <w:rsid w:val="00C051E3"/>
    <w:rsid w:val="00C9488E"/>
    <w:rsid w:val="00D920AB"/>
    <w:rsid w:val="00DF528B"/>
    <w:rsid w:val="00E60BEA"/>
    <w:rsid w:val="00E70E94"/>
    <w:rsid w:val="00E724A0"/>
    <w:rsid w:val="00EB3841"/>
    <w:rsid w:val="00EC52E5"/>
    <w:rsid w:val="00EF6F27"/>
    <w:rsid w:val="00F00D23"/>
    <w:rsid w:val="00F6163A"/>
    <w:rsid w:val="00F64F66"/>
    <w:rsid w:val="00FD5A25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3313"/>
  <w15:chartTrackingRefBased/>
  <w15:docId w15:val="{3C2F2DEF-EA41-4ED4-A17B-25F73B22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482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26" Type="http://schemas.openxmlformats.org/officeDocument/2006/relationships/hyperlink" Target="https://youtu.be/_QO-it6wOjI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hyperlink" Target="https://itch.io/jam/bigmode-game-jam-2025/rate/329808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8.png"/><Relationship Id="rId29" Type="http://schemas.openxmlformats.org/officeDocument/2006/relationships/hyperlink" Target="https://itch.io/jam/bigmode-game-jam-2025/rate/329808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miknowntou.itch.io/bubba-gram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sgs.itch.io/twin-flames" TargetMode="External"/><Relationship Id="rId28" Type="http://schemas.openxmlformats.org/officeDocument/2006/relationships/hyperlink" Target="https://amiknowntou.itch.io/bubba-gramp" TargetMode="External"/><Relationship Id="rId10" Type="http://schemas.openxmlformats.org/officeDocument/2006/relationships/hyperlink" Target="https://www.linkedin.com/in/yuvraj-singh-kumpavat-4436a8223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yuvraj-singh-kumpavat-4436a8223/" TargetMode="External"/><Relationship Id="rId14" Type="http://schemas.openxmlformats.org/officeDocument/2006/relationships/image" Target="media/image4.svg"/><Relationship Id="rId22" Type="http://schemas.openxmlformats.org/officeDocument/2006/relationships/hyperlink" Target="https://youtu.be/_QO-it6wOjI" TargetMode="External"/><Relationship Id="rId27" Type="http://schemas.openxmlformats.org/officeDocument/2006/relationships/hyperlink" Target="https://asgs.itch.io/twin-flames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ew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Kumpavat</dc:creator>
  <cp:keywords/>
  <dc:description/>
  <cp:lastModifiedBy>Yuvraj Kumpavat</cp:lastModifiedBy>
  <cp:revision>11</cp:revision>
  <cp:lastPrinted>2023-05-10T08:16:00Z</cp:lastPrinted>
  <dcterms:created xsi:type="dcterms:W3CDTF">2025-04-28T17:51:00Z</dcterms:created>
  <dcterms:modified xsi:type="dcterms:W3CDTF">2025-05-15T13:14:00Z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